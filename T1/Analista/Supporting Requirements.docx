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4" w:rsidRPr="008D04E6" w:rsidRDefault="00E24FE4" w:rsidP="00E24FE4">
      <w:pPr>
        <w:pStyle w:val="Ttulo"/>
        <w:rPr>
          <w:lang w:val="pt-BR"/>
        </w:rPr>
      </w:pPr>
      <w:r w:rsidRPr="008D04E6">
        <w:rPr>
          <w:lang w:val="pt-BR"/>
        </w:rPr>
        <w:t>Gerenciamento de espaço físico</w:t>
      </w:r>
    </w:p>
    <w:p w:rsidR="007307E8" w:rsidRPr="00E24FE4" w:rsidRDefault="000B78E6">
      <w:pPr>
        <w:pStyle w:val="Ttulo"/>
        <w:rPr>
          <w:lang w:val="pt-BR"/>
        </w:rPr>
      </w:pPr>
      <w:r w:rsidRPr="00E24FE4">
        <w:rPr>
          <w:lang w:val="pt-BR"/>
        </w:rPr>
        <w:t xml:space="preserve">System-Wide Requirements </w:t>
      </w:r>
      <w:r w:rsidR="00455F93" w:rsidRPr="00E24FE4">
        <w:rPr>
          <w:lang w:val="pt-BR"/>
        </w:rPr>
        <w:t>Specification</w:t>
      </w:r>
    </w:p>
    <w:p w:rsidR="007307E8" w:rsidRDefault="007A0714">
      <w:pPr>
        <w:pStyle w:val="Ttulo1"/>
      </w:pPr>
      <w:bookmarkStart w:id="0" w:name="_Toc436203377"/>
      <w:bookmarkStart w:id="1" w:name="_Toc452813577"/>
      <w:r>
        <w:t>Introduction</w:t>
      </w:r>
      <w:bookmarkStart w:id="2" w:name="_GoBack"/>
      <w:bookmarkEnd w:id="2"/>
    </w:p>
    <w:bookmarkEnd w:id="0"/>
    <w:bookmarkEnd w:id="1"/>
    <w:p w:rsidR="006058A0" w:rsidRDefault="00936B07" w:rsidP="006058A0">
      <w:pPr>
        <w:pStyle w:val="Ttulo1"/>
      </w:pPr>
      <w:r>
        <w:t>System</w:t>
      </w:r>
      <w:r w:rsidR="000B78E6">
        <w:t>-W</w:t>
      </w:r>
      <w:r w:rsidR="008642C2">
        <w:t>ide</w:t>
      </w:r>
      <w:r w:rsidR="0092076C">
        <w:t xml:space="preserve"> </w:t>
      </w:r>
      <w:r w:rsidR="00AD1214">
        <w:t>Functional</w:t>
      </w:r>
      <w:r w:rsidR="005E51CA">
        <w:t xml:space="preserve"> Requirements</w:t>
      </w:r>
    </w:p>
    <w:p w:rsidR="00DE1B3E" w:rsidRPr="00DE1B3E" w:rsidRDefault="00344068" w:rsidP="00BF1AA0">
      <w:pPr>
        <w:pStyle w:val="InfoBlue"/>
      </w:pPr>
      <w:r w:rsidRPr="00DE1B3E">
        <w:t xml:space="preserve"> </w:t>
      </w:r>
      <w:r w:rsidR="00DE1B3E" w:rsidRPr="00DE1B3E">
        <w:t>Um funcionário da secretaria pode cadastrar os dados de espaço físico (salas, lotação), acadêmicos (disciplina, módulo de disciplina).</w:t>
      </w:r>
    </w:p>
    <w:p w:rsidR="00DE1B3E" w:rsidRPr="00DE1B3E" w:rsidRDefault="00DE1B3E" w:rsidP="00BF1AA0">
      <w:pPr>
        <w:pStyle w:val="InfoBlue"/>
      </w:pPr>
      <w:r w:rsidRPr="00DE1B3E">
        <w:t>O sistema deve permitir importar de dados de um arquivo ou incluir manualmente os dados de turmas de disciplinas (número e horário).</w:t>
      </w:r>
    </w:p>
    <w:p w:rsidR="00DE1B3E" w:rsidRPr="00DE1B3E" w:rsidRDefault="00DE1B3E" w:rsidP="00BF1AA0">
      <w:pPr>
        <w:pStyle w:val="InfoBlue"/>
      </w:pPr>
      <w:r w:rsidRPr="00DE1B3E">
        <w:t>O sistema deve distribuir as turmas de disciplinas nas salas.</w:t>
      </w:r>
    </w:p>
    <w:p w:rsidR="00DE1B3E" w:rsidRPr="00DE1B3E" w:rsidRDefault="00DE1B3E" w:rsidP="00BF1AA0">
      <w:pPr>
        <w:pStyle w:val="InfoBlue"/>
      </w:pPr>
      <w:r w:rsidRPr="00DE1B3E">
        <w:t>Um funcionário de secretaria pode alterar manualmente a distribuição de turmas nas salas.</w:t>
      </w:r>
    </w:p>
    <w:p w:rsidR="00DE1B3E" w:rsidRDefault="00DE1B3E" w:rsidP="00BF1AA0">
      <w:pPr>
        <w:pStyle w:val="InfoBlue"/>
      </w:pPr>
      <w:r w:rsidRPr="00DE1B3E">
        <w:t>Um funcionár</w:t>
      </w:r>
      <w:r w:rsidR="00BF1AA0">
        <w:t>io de secretaria pode consultar os dados do sistema.</w:t>
      </w:r>
    </w:p>
    <w:p w:rsidR="00BF1AA0" w:rsidRPr="00BF1AA0" w:rsidRDefault="00BF1AA0" w:rsidP="00BF1AA0">
      <w:pPr>
        <w:pStyle w:val="InfoBlue"/>
      </w:pPr>
      <w:r>
        <w:t>O sistema deve gerar o relatório final.</w:t>
      </w:r>
    </w:p>
    <w:p w:rsidR="008C2B65" w:rsidRDefault="008C2B65" w:rsidP="008C2B65">
      <w:pPr>
        <w:pStyle w:val="Ttulo1"/>
      </w:pPr>
      <w:r>
        <w:t>System Qualities</w:t>
      </w:r>
    </w:p>
    <w:p w:rsidR="008C2B65" w:rsidRDefault="008C2B65" w:rsidP="008C2B65">
      <w:pPr>
        <w:pStyle w:val="Ttulo2"/>
      </w:pPr>
      <w:r>
        <w:t>Usability</w:t>
      </w:r>
    </w:p>
    <w:p w:rsidR="008C2B65" w:rsidRDefault="00BF1AA0" w:rsidP="00BF1AA0">
      <w:pPr>
        <w:pStyle w:val="InfoBlue"/>
      </w:pPr>
      <w:r>
        <w:t>O sistema deve ser fácil de usar e intuitivo.</w:t>
      </w:r>
    </w:p>
    <w:p w:rsidR="008C2B65" w:rsidRDefault="008C2B65" w:rsidP="008C2B65">
      <w:pPr>
        <w:pStyle w:val="Ttulo2"/>
      </w:pPr>
      <w:r>
        <w:t>Reliability</w:t>
      </w:r>
    </w:p>
    <w:p w:rsidR="00DE1B3E" w:rsidRDefault="00DE1B3E" w:rsidP="00BF1AA0">
      <w:pPr>
        <w:pStyle w:val="InfoBlue"/>
      </w:pPr>
      <w:r w:rsidRPr="00DE1B3E">
        <w:t>Uma turma não pode estar em duas salas ao mesmo tempo.</w:t>
      </w:r>
    </w:p>
    <w:p w:rsidR="00DE1B3E" w:rsidRPr="00DE1B3E" w:rsidRDefault="00DE1B3E" w:rsidP="00BF1AA0">
      <w:pPr>
        <w:pStyle w:val="InfoBlue"/>
      </w:pPr>
      <w:r>
        <w:t>O usuário precisa estar autenticado e ter permissões para acessar.</w:t>
      </w:r>
    </w:p>
    <w:p w:rsidR="008C2B65" w:rsidRDefault="008C2B65" w:rsidP="008C2B65">
      <w:pPr>
        <w:pStyle w:val="Ttulo2"/>
      </w:pPr>
      <w:r>
        <w:t>Performance</w:t>
      </w:r>
    </w:p>
    <w:p w:rsidR="008C2B65" w:rsidRPr="00BF1AA0" w:rsidRDefault="00BF1AA0" w:rsidP="00BF1AA0">
      <w:pPr>
        <w:pStyle w:val="InfoBlue"/>
      </w:pPr>
      <w:r w:rsidRPr="00BF1AA0">
        <w:t>A o processo de distribuição de salas n</w:t>
      </w:r>
      <w:r>
        <w:t>ã</w:t>
      </w:r>
      <w:r w:rsidRPr="00BF1AA0">
        <w:t>o pode demorar mais de 5 minutos.</w:t>
      </w:r>
    </w:p>
    <w:p w:rsidR="006F306A" w:rsidRDefault="006F306A" w:rsidP="006F306A">
      <w:pPr>
        <w:pStyle w:val="Ttulo2"/>
      </w:pPr>
      <w:r>
        <w:t>Supportability</w:t>
      </w:r>
    </w:p>
    <w:p w:rsidR="006F306A" w:rsidRPr="00BF1AA0" w:rsidRDefault="00BF1AA0" w:rsidP="00BF1AA0">
      <w:pPr>
        <w:pStyle w:val="InfoBlue"/>
      </w:pPr>
      <w:r>
        <w:t xml:space="preserve"> Deve ser compatível com todos os navegadores.</w:t>
      </w:r>
    </w:p>
    <w:p w:rsidR="006F306A" w:rsidRPr="00BF1AA0" w:rsidRDefault="006F306A" w:rsidP="006F306A">
      <w:pPr>
        <w:rPr>
          <w:lang w:val="pt-BR"/>
        </w:rPr>
      </w:pPr>
    </w:p>
    <w:p w:rsidR="006F306A" w:rsidRPr="00BF1AA0" w:rsidRDefault="006F306A" w:rsidP="006F306A">
      <w:pPr>
        <w:rPr>
          <w:lang w:val="pt-BR"/>
        </w:rPr>
      </w:pPr>
    </w:p>
    <w:p w:rsidR="006F306A" w:rsidRPr="00BF1AA0" w:rsidRDefault="006F306A" w:rsidP="006F306A">
      <w:pPr>
        <w:rPr>
          <w:lang w:val="pt-BR"/>
        </w:rPr>
      </w:pPr>
    </w:p>
    <w:p w:rsidR="008C2B65" w:rsidRPr="00BF1AA0" w:rsidRDefault="008C2B65" w:rsidP="008C2B65">
      <w:pPr>
        <w:pStyle w:val="Corpodetexto"/>
        <w:rPr>
          <w:lang w:val="pt-BR"/>
        </w:rPr>
      </w:pPr>
    </w:p>
    <w:p w:rsidR="008C2B65" w:rsidRDefault="00BF1AA0" w:rsidP="00BF1AA0">
      <w:pPr>
        <w:pStyle w:val="Ttulo1"/>
        <w:numPr>
          <w:ilvl w:val="0"/>
          <w:numId w:val="0"/>
        </w:numPr>
        <w:sectPr w:rsidR="008C2B65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t xml:space="preserve"> </w:t>
      </w:r>
    </w:p>
    <w:p w:rsidR="008645FB" w:rsidRDefault="008645FB" w:rsidP="008645FB">
      <w:pPr>
        <w:pStyle w:val="Ttulo1"/>
      </w:pPr>
      <w:r>
        <w:lastRenderedPageBreak/>
        <w:t>Business Rules</w:t>
      </w:r>
    </w:p>
    <w:p w:rsidR="008645FB" w:rsidRDefault="00DE1B3E" w:rsidP="008645FB">
      <w:pPr>
        <w:pStyle w:val="Ttulo2"/>
      </w:pPr>
      <w:r>
        <w:t>Limite de alunos</w:t>
      </w:r>
    </w:p>
    <w:p w:rsidR="008645FB" w:rsidRDefault="00DE1B3E" w:rsidP="008645FB">
      <w:pPr>
        <w:pStyle w:val="Ttulo3"/>
      </w:pPr>
      <w:r>
        <w:t>RN01</w:t>
      </w:r>
    </w:p>
    <w:p w:rsidR="00DE1B3E" w:rsidRDefault="00DE1B3E" w:rsidP="00DE1B3E">
      <w:pPr>
        <w:ind w:firstLine="405"/>
        <w:rPr>
          <w:lang w:val="pt-BR"/>
        </w:rPr>
      </w:pPr>
      <w:r w:rsidRPr="006F306A">
        <w:rPr>
          <w:lang w:val="pt-BR"/>
        </w:rPr>
        <w:t>A sala não pode excede</w:t>
      </w:r>
      <w:r>
        <w:rPr>
          <w:lang w:val="pt-BR"/>
        </w:rPr>
        <w:t>r sua capacidade máxima de alunos.</w:t>
      </w:r>
    </w:p>
    <w:p w:rsidR="00DE1B3E" w:rsidRPr="006F306A" w:rsidRDefault="00DE1B3E" w:rsidP="00DE1B3E">
      <w:pPr>
        <w:pStyle w:val="Ttulo2"/>
        <w:rPr>
          <w:lang w:val="pt-BR"/>
        </w:rPr>
      </w:pPr>
      <w:r>
        <w:rPr>
          <w:lang w:val="pt-BR"/>
        </w:rPr>
        <w:t xml:space="preserve">Alocação depende </w:t>
      </w:r>
      <w:r>
        <w:rPr>
          <w:lang w:val="pt-BR"/>
        </w:rPr>
        <w:t>de a</w:t>
      </w:r>
      <w:r>
        <w:rPr>
          <w:lang w:val="pt-BR"/>
        </w:rPr>
        <w:t xml:space="preserve"> turma estar definida</w:t>
      </w:r>
    </w:p>
    <w:p w:rsidR="00DE1B3E" w:rsidRDefault="00DE1B3E" w:rsidP="00DE1B3E">
      <w:pPr>
        <w:pStyle w:val="Ttulo3"/>
      </w:pPr>
      <w:r>
        <w:t>RN0</w:t>
      </w:r>
      <w:r>
        <w:t>2</w:t>
      </w:r>
    </w:p>
    <w:p w:rsidR="006259DD" w:rsidRPr="00BF1AA0" w:rsidRDefault="00DE1B3E" w:rsidP="00BF1AA0">
      <w:pPr>
        <w:ind w:firstLine="720"/>
        <w:rPr>
          <w:lang w:val="pt-BR"/>
        </w:rPr>
      </w:pPr>
      <w:r>
        <w:rPr>
          <w:lang w:val="pt-BR"/>
        </w:rPr>
        <w:t xml:space="preserve">Para solicitar uma alocação de sala, a turma precisa estar definida, com o total de alunos que </w:t>
      </w:r>
      <w:r w:rsidR="00BF1AA0">
        <w:rPr>
          <w:lang w:val="pt-BR"/>
        </w:rPr>
        <w:t>frequentarão as aulas.</w:t>
      </w:r>
    </w:p>
    <w:sectPr w:rsidR="006259DD" w:rsidRPr="00BF1AA0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FE4" w:rsidRDefault="00E24FE4">
      <w:r>
        <w:separator/>
      </w:r>
    </w:p>
  </w:endnote>
  <w:endnote w:type="continuationSeparator" w:id="0">
    <w:p w:rsidR="00E24FE4" w:rsidRDefault="00E2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E24FE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4FE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F1AA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FE4" w:rsidRDefault="00E24FE4">
      <w:r>
        <w:separator/>
      </w:r>
    </w:p>
  </w:footnote>
  <w:footnote w:type="continuationSeparator" w:id="0">
    <w:p w:rsidR="00E24FE4" w:rsidRDefault="00E24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B78E6" w:rsidRDefault="00BF1AA0">
          <w:r w:rsidRPr="00BF1AA0">
            <w:rPr>
              <w:b/>
            </w:rPr>
            <w:t>Gerenciamento de espaço físico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B78E6" w:rsidRDefault="000B78E6">
          <w:fldSimple w:instr=" TITLE  \* MERGEFORMAT ">
            <w:r w:rsidR="00E24FE4">
              <w:t>Supporting Requirements</w:t>
            </w:r>
          </w:fldSimple>
          <w:r>
            <w:t xml:space="preserve"> Specification</w:t>
          </w:r>
        </w:p>
      </w:tc>
      <w:tc>
        <w:tcPr>
          <w:tcW w:w="3179" w:type="dxa"/>
        </w:tcPr>
        <w:p w:rsidR="00BF1AA0" w:rsidRDefault="000B78E6" w:rsidP="00BF1AA0">
          <w:r>
            <w:t xml:space="preserve">  Date:  </w:t>
          </w:r>
          <w:r w:rsidR="00BF1AA0">
            <w:t>23/08/2016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clip_image001"/>
      </v:shape>
    </w:pict>
  </w:numPicBullet>
  <w:numPicBullet w:numPicBulletId="1">
    <w:pict>
      <v:shape id="_x0000_i102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71932"/>
    <w:multiLevelType w:val="hybridMultilevel"/>
    <w:tmpl w:val="D60057B8"/>
    <w:lvl w:ilvl="0" w:tplc="C2C45758">
      <w:start w:val="1"/>
      <w:numFmt w:val="bullet"/>
      <w:pStyle w:val="InfoBlue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E4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F30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F1AA0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E1B3E"/>
    <w:rsid w:val="00E24FE4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77BC55-B906-436B-9FBC-C2CF467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BF1AA0"/>
    <w:pPr>
      <w:widowControl/>
      <w:numPr>
        <w:numId w:val="24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BF1AA0"/>
    <w:rPr>
      <w:rFonts w:ascii="Times" w:hAnsi="Times"/>
      <w:color w:val="000000" w:themeColor="text1"/>
      <w:lang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80224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36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USER</dc:creator>
  <cp:keywords/>
  <dc:description/>
  <cp:lastModifiedBy>FERNANDO VINTACOURT</cp:lastModifiedBy>
  <cp:revision>1</cp:revision>
  <cp:lastPrinted>2001-03-15T17:26:00Z</cp:lastPrinted>
  <dcterms:created xsi:type="dcterms:W3CDTF">2016-08-24T00:59:00Z</dcterms:created>
  <dcterms:modified xsi:type="dcterms:W3CDTF">2016-08-24T01:35:00Z</dcterms:modified>
</cp:coreProperties>
</file>